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开发项目问题总结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**关于后台服务器返回不同code前段展示不同描述**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1.采用filter方法过滤处理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885055" cy="2308860"/>
            <wp:effectExtent l="0" t="0" r="6985" b="7620"/>
            <wp:docPr id="1" name="图片 1" descr="156636964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3696417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052695" cy="5433695"/>
            <wp:effectExtent l="0" t="0" r="6985" b="6985"/>
            <wp:docPr id="2" name="图片 2" descr="1566369928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69928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2.可采用findIndex查找下标的方法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3.可以自定义数据为对象键值对的方式，然后遍历对象属性，用键值对匹配法来匹配对应的描述文字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274310" cy="2157095"/>
            <wp:effectExtent l="0" t="0" r="13970" b="6985"/>
            <wp:docPr id="3" name="图片 3" descr="156637014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70140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268595" cy="1283335"/>
            <wp:effectExtent l="0" t="0" r="4445" b="12065"/>
            <wp:docPr id="4" name="图片 4" descr="156637019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3701910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991735" cy="1363980"/>
            <wp:effectExtent l="0" t="0" r="6985" b="7620"/>
            <wp:docPr id="5" name="图片 5" descr="156637025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3702570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C1142"/>
    <w:rsid w:val="263C1142"/>
    <w:rsid w:val="6399066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2019-08-21T06:54:00Z</dcterms:created>
  <dc:creator>Administrator</dc:creator>
  <cp:lastModifiedBy>Administrator</cp:lastModifiedBy>
  <dcterms:modified xsi:type="dcterms:W3CDTF">2019-08-21T06:59:17Z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